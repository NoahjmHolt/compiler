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4078" w14:textId="71717F6E" w:rsidR="00BA2A25" w:rsidRDefault="00155DE9">
      <w:pPr>
        <w:pStyle w:val="Heading1"/>
      </w:pPr>
      <w:r>
        <w:t xml:space="preserve">Build Jar </w:t>
      </w:r>
      <w:proofErr w:type="gramStart"/>
      <w:r>
        <w:t>file</w:t>
      </w:r>
      <w:proofErr w:type="gramEnd"/>
      <w:r>
        <w:t xml:space="preserve"> </w:t>
      </w:r>
    </w:p>
    <w:p w14:paraId="71C6F9FB" w14:textId="30FDCDDC" w:rsidR="00BA2A25" w:rsidRDefault="00155DE9" w:rsidP="00155DE9">
      <w:pPr>
        <w:pStyle w:val="ListBullet"/>
      </w:pPr>
      <w:r>
        <w:t>Enable in Project</w:t>
      </w:r>
    </w:p>
    <w:p w14:paraId="61861DB1" w14:textId="0FA71723" w:rsidR="00155DE9" w:rsidRDefault="00155DE9" w:rsidP="00155DE9">
      <w:pPr>
        <w:pStyle w:val="ListBullet"/>
        <w:numPr>
          <w:ilvl w:val="1"/>
          <w:numId w:val="3"/>
        </w:numPr>
      </w:pPr>
      <w:r>
        <w:t xml:space="preserve">File &gt; project structure &gt; </w:t>
      </w:r>
      <w:proofErr w:type="gramStart"/>
      <w:r>
        <w:t>artifacts</w:t>
      </w:r>
      <w:proofErr w:type="gramEnd"/>
    </w:p>
    <w:p w14:paraId="6A12DE13" w14:textId="041AFBFA" w:rsidR="00155DE9" w:rsidRDefault="00155DE9" w:rsidP="00155DE9">
      <w:pPr>
        <w:pStyle w:val="ListBullet"/>
        <w:numPr>
          <w:ilvl w:val="1"/>
          <w:numId w:val="3"/>
        </w:numPr>
      </w:pPr>
      <w:r>
        <w:t xml:space="preserve">+  </w:t>
      </w:r>
      <w:proofErr w:type="gramStart"/>
      <w:r>
        <w:t>jar,  from</w:t>
      </w:r>
      <w:proofErr w:type="gramEnd"/>
      <w:r>
        <w:t xml:space="preserve"> modules with dependencies</w:t>
      </w:r>
    </w:p>
    <w:p w14:paraId="58B47709" w14:textId="2E393049" w:rsidR="00C25D5C" w:rsidRDefault="00C25D5C" w:rsidP="00155DE9">
      <w:pPr>
        <w:pStyle w:val="ListBullet"/>
        <w:numPr>
          <w:ilvl w:val="1"/>
          <w:numId w:val="3"/>
        </w:numPr>
      </w:pPr>
      <w:r>
        <w:t>NOTE: be sure to add main file or will NOT work</w:t>
      </w:r>
    </w:p>
    <w:p w14:paraId="0E1B7E90" w14:textId="41D222EF" w:rsidR="00155DE9" w:rsidRDefault="00155DE9" w:rsidP="00155DE9">
      <w:pPr>
        <w:pStyle w:val="ListBullet"/>
      </w:pPr>
      <w:r>
        <w:t xml:space="preserve">Build </w:t>
      </w:r>
      <w:proofErr w:type="gramStart"/>
      <w:r>
        <w:t>jar</w:t>
      </w:r>
      <w:proofErr w:type="gramEnd"/>
    </w:p>
    <w:p w14:paraId="59619AE4" w14:textId="71EA6F72" w:rsidR="00155DE9" w:rsidRDefault="00155DE9" w:rsidP="00155DE9">
      <w:pPr>
        <w:pStyle w:val="ListBullet"/>
        <w:numPr>
          <w:ilvl w:val="1"/>
          <w:numId w:val="3"/>
        </w:numPr>
      </w:pPr>
      <w:r>
        <w:t xml:space="preserve">Build &gt; build </w:t>
      </w:r>
      <w:proofErr w:type="gramStart"/>
      <w:r>
        <w:t>artifact</w:t>
      </w:r>
      <w:proofErr w:type="gramEnd"/>
    </w:p>
    <w:p w14:paraId="18CB57F3" w14:textId="056217C6" w:rsidR="006A56B4" w:rsidRDefault="006A56B4" w:rsidP="006A56B4">
      <w:pPr>
        <w:pStyle w:val="ListBullet"/>
      </w:pPr>
      <w:r>
        <w:t>To run</w:t>
      </w:r>
    </w:p>
    <w:p w14:paraId="14267C19" w14:textId="2903F4F7" w:rsidR="006A56B4" w:rsidRDefault="006A56B4" w:rsidP="006A56B4">
      <w:pPr>
        <w:pStyle w:val="ListBullet"/>
        <w:numPr>
          <w:ilvl w:val="1"/>
          <w:numId w:val="3"/>
        </w:numPr>
      </w:pPr>
      <w:r>
        <w:t>Java -jar “jarfile.jar” arg0 arg1 …</w:t>
      </w:r>
    </w:p>
    <w:p w14:paraId="7971074B" w14:textId="2A32876A" w:rsidR="00BA2A25" w:rsidRDefault="00BA2A25">
      <w:pPr>
        <w:pStyle w:val="Heading2"/>
      </w:pPr>
    </w:p>
    <w:sectPr w:rsidR="00BA2A2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EFACA" w14:textId="77777777" w:rsidR="00AE417D" w:rsidRDefault="00AE417D">
      <w:r>
        <w:separator/>
      </w:r>
    </w:p>
    <w:p w14:paraId="03180455" w14:textId="77777777" w:rsidR="00AE417D" w:rsidRDefault="00AE417D"/>
  </w:endnote>
  <w:endnote w:type="continuationSeparator" w:id="0">
    <w:p w14:paraId="5F6281BF" w14:textId="77777777" w:rsidR="00AE417D" w:rsidRDefault="00AE417D">
      <w:r>
        <w:continuationSeparator/>
      </w:r>
    </w:p>
    <w:p w14:paraId="6118746C" w14:textId="77777777" w:rsidR="00AE417D" w:rsidRDefault="00AE41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6B213" w14:textId="77777777" w:rsidR="00BA2A25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D3F7" w14:textId="77777777" w:rsidR="00AE417D" w:rsidRDefault="00AE417D">
      <w:r>
        <w:separator/>
      </w:r>
    </w:p>
    <w:p w14:paraId="10A45FEF" w14:textId="77777777" w:rsidR="00AE417D" w:rsidRDefault="00AE417D"/>
  </w:footnote>
  <w:footnote w:type="continuationSeparator" w:id="0">
    <w:p w14:paraId="7B4E28F8" w14:textId="77777777" w:rsidR="00AE417D" w:rsidRDefault="00AE417D">
      <w:r>
        <w:continuationSeparator/>
      </w:r>
    </w:p>
    <w:p w14:paraId="0086AF4E" w14:textId="77777777" w:rsidR="00AE417D" w:rsidRDefault="00AE41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437940">
    <w:abstractNumId w:val="1"/>
  </w:num>
  <w:num w:numId="2" w16cid:durableId="2048794006">
    <w:abstractNumId w:val="0"/>
  </w:num>
  <w:num w:numId="3" w16cid:durableId="1335189080">
    <w:abstractNumId w:val="2"/>
  </w:num>
  <w:num w:numId="4" w16cid:durableId="524637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E9"/>
    <w:rsid w:val="00155DE9"/>
    <w:rsid w:val="005A179F"/>
    <w:rsid w:val="006A56B4"/>
    <w:rsid w:val="00AE417D"/>
    <w:rsid w:val="00BA2A25"/>
    <w:rsid w:val="00C2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AFE85"/>
  <w15:chartTrackingRefBased/>
  <w15:docId w15:val="{CD3A6A9E-AD98-8440-BA14-096488B3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3</cp:revision>
  <dcterms:created xsi:type="dcterms:W3CDTF">2024-02-09T20:55:00Z</dcterms:created>
  <dcterms:modified xsi:type="dcterms:W3CDTF">2024-02-09T21:11:00Z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